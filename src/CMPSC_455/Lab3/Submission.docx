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02399" w14:textId="77777777" w:rsidR="00CE16CA" w:rsidRDefault="00CE16CA" w:rsidP="00134222">
      <w:r>
        <w:t>For the Generated Table, refer to the attached excel sheet.</w:t>
      </w:r>
    </w:p>
    <w:p w14:paraId="4F127488" w14:textId="77777777" w:rsidR="00CE16CA" w:rsidRDefault="00CE16CA" w:rsidP="00134222"/>
    <w:p w14:paraId="120D57FB" w14:textId="77777777" w:rsidR="00134222" w:rsidRDefault="00134222" w:rsidP="00134222">
      <w:r>
        <w:t>Legend Description:</w:t>
      </w:r>
    </w:p>
    <w:p w14:paraId="24F4F21B" w14:textId="77777777" w:rsidR="00134222" w:rsidRDefault="00134222" w:rsidP="00134222">
      <w:r>
        <w:t>P10(x): The degree 10 polynomial from nodes 10 to 20</w:t>
      </w:r>
    </w:p>
    <w:p w14:paraId="63F8B8F1" w14:textId="77777777" w:rsidR="00134222" w:rsidRDefault="00134222" w:rsidP="00134222">
      <w:r>
        <w:t>P20(x): The degree 20 polynomial from nodes 5 to 25</w:t>
      </w:r>
    </w:p>
    <w:p w14:paraId="57DBEC29" w14:textId="77777777" w:rsidR="00134222" w:rsidRDefault="00134222" w:rsidP="00134222">
      <w:r>
        <w:t>P30(x): The degree 30 polynomial from nodes 0 to 30</w:t>
      </w:r>
    </w:p>
    <w:p w14:paraId="2AFFCF57" w14:textId="77777777" w:rsidR="00134222" w:rsidRDefault="00134222" w:rsidP="00134222">
      <w:r>
        <w:t>F(x): The original Polynomial 1/(1+x^2)</w:t>
      </w:r>
    </w:p>
    <w:p w14:paraId="32C20C68" w14:textId="77777777" w:rsidR="00134222" w:rsidRDefault="00134222" w:rsidP="00134222"/>
    <w:p w14:paraId="5962B66A" w14:textId="20108ED2" w:rsidR="00134222" w:rsidRDefault="00C7372D" w:rsidP="00134222">
      <w:r>
        <w:rPr>
          <w:noProof/>
        </w:rPr>
        <w:drawing>
          <wp:inline distT="0" distB="0" distL="0" distR="0" wp14:anchorId="3643C5BD" wp14:editId="0A67F246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E909" w14:textId="77777777" w:rsidR="00134222" w:rsidRDefault="00134222" w:rsidP="00134222">
      <w:r>
        <w:t>The accuracy does not necessarily increase with the increase of the polynomial order.</w:t>
      </w:r>
    </w:p>
    <w:p w14:paraId="1384C0A9" w14:textId="77777777" w:rsidR="00134222" w:rsidRDefault="00134222" w:rsidP="00134222">
      <w:r>
        <w:t>This claim is based on the fact that P10(x) is closer to F(x) than P20(x) is.</w:t>
      </w:r>
    </w:p>
    <w:p w14:paraId="1F2DA694" w14:textId="77777777" w:rsidR="00895E83" w:rsidRDefault="00895E83" w:rsidP="00134222"/>
    <w:p w14:paraId="54D52488" w14:textId="77777777" w:rsidR="00895E83" w:rsidRDefault="00895E83" w:rsidP="00895E83">
      <w:r>
        <w:t xml:space="preserve">         P10(x)        P20(x)         P30(x)</w:t>
      </w:r>
    </w:p>
    <w:p w14:paraId="05E16BAD" w14:textId="0FE762CE" w:rsidR="00895E83" w:rsidRDefault="00895E83" w:rsidP="00895E83">
      <w:r>
        <w:t>Error:   1.71000       2.89332        0.78149</w:t>
      </w:r>
      <w:bookmarkStart w:id="0" w:name="_GoBack"/>
      <w:bookmarkEnd w:id="0"/>
    </w:p>
    <w:p w14:paraId="7CB2B450" w14:textId="77777777" w:rsidR="00C7372D" w:rsidRDefault="00C7372D" w:rsidP="00134222"/>
    <w:p w14:paraId="6EBC678E" w14:textId="5EB5AD91" w:rsidR="00C7372D" w:rsidRDefault="00C7372D" w:rsidP="00134222"/>
    <w:p w14:paraId="66DFC452" w14:textId="77777777" w:rsidR="00A9584D" w:rsidRDefault="00A9584D"/>
    <w:p w14:paraId="317B6F15" w14:textId="77777777" w:rsidR="00CE16CA" w:rsidRDefault="00CE16CA"/>
    <w:sectPr w:rsidR="00CE16CA" w:rsidSect="0052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6AF"/>
    <w:rsid w:val="00134222"/>
    <w:rsid w:val="0016391E"/>
    <w:rsid w:val="005266AF"/>
    <w:rsid w:val="00895E83"/>
    <w:rsid w:val="00A9584D"/>
    <w:rsid w:val="00C7372D"/>
    <w:rsid w:val="00CE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379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Submission.docx</Template>
  <TotalTime>1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DeLeo</dc:creator>
  <cp:keywords/>
  <dc:description/>
  <cp:lastModifiedBy>Michael DeLeo</cp:lastModifiedBy>
  <cp:revision>2</cp:revision>
  <dcterms:created xsi:type="dcterms:W3CDTF">2018-11-26T14:33:00Z</dcterms:created>
  <dcterms:modified xsi:type="dcterms:W3CDTF">2018-11-29T16:28:00Z</dcterms:modified>
</cp:coreProperties>
</file>